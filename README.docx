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EAD14" w14:textId="77777777" w:rsidR="007E1DCF" w:rsidRDefault="007E1DCF" w:rsidP="007E1DCF">
      <w:pPr>
        <w:pStyle w:val="Heading1"/>
      </w:pPr>
      <w:r>
        <w:t>Job Marketplace</w:t>
      </w:r>
    </w:p>
    <w:p w14:paraId="3DD2B7E0" w14:textId="77777777" w:rsidR="007E1DCF" w:rsidRPr="00C570B6" w:rsidRDefault="00DF637F" w:rsidP="007E1DCF">
      <w:pPr>
        <w:pStyle w:val="ListNumber"/>
        <w:rPr>
          <w:rFonts w:ascii="Arial" w:hAnsi="Arial" w:cs="Arial"/>
        </w:rPr>
      </w:pPr>
      <w:r w:rsidRPr="00C570B6">
        <w:rPr>
          <w:rFonts w:ascii="Arial" w:hAnsi="Arial" w:cs="Arial"/>
        </w:rPr>
        <w:t xml:space="preserve">Required </w:t>
      </w:r>
      <w:r w:rsidR="007E1DCF" w:rsidRPr="00C570B6">
        <w:rPr>
          <w:rFonts w:ascii="Arial" w:hAnsi="Arial" w:cs="Arial"/>
        </w:rPr>
        <w:t xml:space="preserve">Tools </w:t>
      </w:r>
    </w:p>
    <w:p w14:paraId="57E4DD85" w14:textId="77777777" w:rsidR="007E1DCF" w:rsidRPr="00C570B6" w:rsidRDefault="007E1DCF" w:rsidP="007E1DCF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C570B6">
        <w:rPr>
          <w:rFonts w:ascii="Arial" w:hAnsi="Arial" w:cs="Arial"/>
          <w:sz w:val="24"/>
          <w:szCs w:val="24"/>
        </w:rPr>
        <w:t>JDK 1.8</w:t>
      </w:r>
    </w:p>
    <w:p w14:paraId="02132CA9" w14:textId="77777777" w:rsidR="007E1DCF" w:rsidRPr="00C570B6" w:rsidRDefault="007E1DCF" w:rsidP="007E1DCF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C570B6">
        <w:rPr>
          <w:rFonts w:ascii="Arial" w:hAnsi="Arial" w:cs="Arial"/>
          <w:sz w:val="24"/>
          <w:szCs w:val="24"/>
        </w:rPr>
        <w:t>Maven 3.x</w:t>
      </w:r>
    </w:p>
    <w:p w14:paraId="34A4EDBE" w14:textId="77777777" w:rsidR="00D61355" w:rsidRPr="00D61355" w:rsidRDefault="007E1DCF" w:rsidP="00D61355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C570B6">
        <w:rPr>
          <w:rFonts w:ascii="Arial" w:hAnsi="Arial" w:cs="Arial"/>
          <w:sz w:val="24"/>
          <w:szCs w:val="24"/>
        </w:rPr>
        <w:t>MySQL 8.0</w:t>
      </w:r>
    </w:p>
    <w:p w14:paraId="36415B28" w14:textId="77777777" w:rsidR="00E055BD" w:rsidRPr="00C570B6" w:rsidRDefault="00041D4A" w:rsidP="007E1DCF">
      <w:pPr>
        <w:pStyle w:val="ListNumber"/>
        <w:rPr>
          <w:rFonts w:ascii="Arial" w:hAnsi="Arial" w:cs="Arial"/>
        </w:rPr>
      </w:pPr>
      <w:r w:rsidRPr="00C570B6">
        <w:rPr>
          <w:rFonts w:ascii="Arial" w:hAnsi="Arial" w:cs="Arial"/>
        </w:rPr>
        <w:t>Server Configuration</w:t>
      </w:r>
    </w:p>
    <w:p w14:paraId="0452E2CE" w14:textId="77777777" w:rsidR="00C570B6" w:rsidRPr="00D61355" w:rsidRDefault="00041D4A" w:rsidP="00C570B6">
      <w:pPr>
        <w:pStyle w:val="ListNumber"/>
        <w:numPr>
          <w:ilvl w:val="0"/>
          <w:numId w:val="0"/>
        </w:numPr>
        <w:ind w:left="432"/>
        <w:rPr>
          <w:rFonts w:ascii="Arial" w:hAnsi="Arial" w:cs="Arial"/>
          <w:sz w:val="24"/>
          <w:szCs w:val="24"/>
        </w:rPr>
      </w:pPr>
      <w:r w:rsidRPr="00C570B6">
        <w:rPr>
          <w:rFonts w:ascii="Arial" w:hAnsi="Arial" w:cs="Arial"/>
          <w:sz w:val="24"/>
          <w:szCs w:val="24"/>
        </w:rPr>
        <w:t xml:space="preserve">Spring boot server requires a user </w:t>
      </w:r>
      <w:r w:rsidR="00C570B6">
        <w:rPr>
          <w:rFonts w:ascii="Arial" w:hAnsi="Arial" w:cs="Arial"/>
          <w:sz w:val="24"/>
          <w:szCs w:val="24"/>
        </w:rPr>
        <w:t xml:space="preserve">named </w:t>
      </w:r>
      <w:r w:rsidRPr="00C570B6">
        <w:rPr>
          <w:rFonts w:ascii="Arial" w:hAnsi="Arial" w:cs="Arial"/>
          <w:sz w:val="24"/>
          <w:szCs w:val="24"/>
        </w:rPr>
        <w:t xml:space="preserve">‘admin’ to be present in the </w:t>
      </w:r>
      <w:r w:rsidR="00106201">
        <w:rPr>
          <w:rFonts w:ascii="Arial" w:hAnsi="Arial" w:cs="Arial"/>
          <w:sz w:val="24"/>
          <w:szCs w:val="24"/>
        </w:rPr>
        <w:t>MySQL</w:t>
      </w:r>
      <w:r w:rsidRPr="00C570B6">
        <w:rPr>
          <w:rFonts w:ascii="Arial" w:hAnsi="Arial" w:cs="Arial"/>
          <w:sz w:val="24"/>
          <w:szCs w:val="24"/>
        </w:rPr>
        <w:t xml:space="preserve"> database. You can either create a new user named “admin” with all privileges in </w:t>
      </w:r>
      <w:r w:rsidR="00106201">
        <w:rPr>
          <w:rFonts w:ascii="Arial" w:hAnsi="Arial" w:cs="Arial"/>
          <w:sz w:val="24"/>
          <w:szCs w:val="24"/>
        </w:rPr>
        <w:t xml:space="preserve">MySQL </w:t>
      </w:r>
      <w:r w:rsidRPr="00C570B6">
        <w:rPr>
          <w:rFonts w:ascii="Arial" w:hAnsi="Arial" w:cs="Arial"/>
          <w:sz w:val="24"/>
          <w:szCs w:val="24"/>
        </w:rPr>
        <w:t xml:space="preserve">database or if you choose to use existing </w:t>
      </w:r>
      <w:r w:rsidR="00C570B6" w:rsidRPr="00C570B6">
        <w:rPr>
          <w:rFonts w:ascii="Arial" w:hAnsi="Arial" w:cs="Arial"/>
          <w:sz w:val="24"/>
          <w:szCs w:val="24"/>
        </w:rPr>
        <w:t xml:space="preserve">user then edit following properties </w:t>
      </w:r>
      <w:r w:rsidR="002D4CF3" w:rsidRPr="00D61355">
        <w:rPr>
          <w:rFonts w:ascii="Arial" w:hAnsi="Arial" w:cs="Arial"/>
          <w:sz w:val="24"/>
          <w:szCs w:val="24"/>
        </w:rPr>
        <w:t>under ‘</w:t>
      </w:r>
      <w:r w:rsidR="00C570B6" w:rsidRPr="00D61355">
        <w:rPr>
          <w:rFonts w:ascii="Arial" w:hAnsi="Arial" w:cs="Arial"/>
          <w:color w:val="19BE0B"/>
          <w:sz w:val="24"/>
          <w:szCs w:val="24"/>
        </w:rPr>
        <w:t>/job-marketplace/server/</w:t>
      </w:r>
      <w:proofErr w:type="spellStart"/>
      <w:r w:rsidR="00C570B6" w:rsidRPr="00D61355">
        <w:rPr>
          <w:rFonts w:ascii="Arial" w:hAnsi="Arial" w:cs="Arial"/>
          <w:color w:val="19BE0B"/>
          <w:sz w:val="24"/>
          <w:szCs w:val="24"/>
        </w:rPr>
        <w:t>src</w:t>
      </w:r>
      <w:proofErr w:type="spellEnd"/>
      <w:r w:rsidR="00C570B6" w:rsidRPr="00D61355">
        <w:rPr>
          <w:rFonts w:ascii="Arial" w:hAnsi="Arial" w:cs="Arial"/>
          <w:color w:val="19BE0B"/>
          <w:sz w:val="24"/>
          <w:szCs w:val="24"/>
        </w:rPr>
        <w:t>/main/resources/</w:t>
      </w:r>
      <w:proofErr w:type="spellStart"/>
      <w:r w:rsidR="00C570B6" w:rsidRPr="00D61355">
        <w:rPr>
          <w:rFonts w:ascii="Arial" w:hAnsi="Arial" w:cs="Arial"/>
          <w:color w:val="19BE0B"/>
          <w:sz w:val="24"/>
          <w:szCs w:val="24"/>
        </w:rPr>
        <w:t>application.yml</w:t>
      </w:r>
      <w:proofErr w:type="spellEnd"/>
      <w:r w:rsidR="00C570B6" w:rsidRPr="00D61355">
        <w:rPr>
          <w:rFonts w:ascii="Arial" w:hAnsi="Arial" w:cs="Arial"/>
          <w:color w:val="19BE0B"/>
          <w:sz w:val="24"/>
          <w:szCs w:val="24"/>
        </w:rPr>
        <w:t>’</w:t>
      </w:r>
    </w:p>
    <w:p w14:paraId="7AD3A112" w14:textId="77777777" w:rsidR="00C570B6" w:rsidRDefault="00C570B6" w:rsidP="00C570B6">
      <w:pPr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797A8A"/>
          <w:sz w:val="24"/>
          <w:szCs w:val="24"/>
        </w:rPr>
        <w:t xml:space="preserve">  username: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585545"/>
          <w:sz w:val="24"/>
          <w:szCs w:val="24"/>
        </w:rPr>
        <w:t>&lt;USER_NAME&gt;</w:t>
      </w:r>
    </w:p>
    <w:p w14:paraId="23D71E23" w14:textId="77777777" w:rsidR="00D61355" w:rsidRDefault="00C570B6" w:rsidP="00D61355">
      <w:pPr>
        <w:pStyle w:val="ListNumber"/>
        <w:numPr>
          <w:ilvl w:val="0"/>
          <w:numId w:val="0"/>
        </w:numPr>
        <w:ind w:left="432"/>
        <w:rPr>
          <w:rFonts w:ascii="Menlo" w:hAnsi="Menlo" w:cs="Menlo"/>
          <w:color w:val="585545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 xml:space="preserve">    </w:t>
      </w:r>
      <w:r>
        <w:rPr>
          <w:rFonts w:ascii="Menlo" w:hAnsi="Menlo" w:cs="Menlo"/>
          <w:color w:val="797A8A"/>
          <w:sz w:val="24"/>
          <w:szCs w:val="24"/>
        </w:rPr>
        <w:t>password: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585545"/>
          <w:sz w:val="24"/>
          <w:szCs w:val="24"/>
        </w:rPr>
        <w:t>&lt;PASSWORD&gt;</w:t>
      </w:r>
    </w:p>
    <w:p w14:paraId="0EABDC17" w14:textId="77777777" w:rsidR="00C570B6" w:rsidRPr="00C570B6" w:rsidRDefault="00C570B6" w:rsidP="00C570B6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Database</w:t>
      </w:r>
      <w:r w:rsidRPr="00C570B6">
        <w:rPr>
          <w:rFonts w:ascii="Arial" w:hAnsi="Arial" w:cs="Arial"/>
        </w:rPr>
        <w:t xml:space="preserve"> Configuration</w:t>
      </w:r>
    </w:p>
    <w:p w14:paraId="72271ABF" w14:textId="77777777" w:rsidR="00E055BD" w:rsidRPr="00D61355" w:rsidRDefault="007E1DCF" w:rsidP="007E1DCF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D61355">
        <w:rPr>
          <w:rFonts w:ascii="Arial" w:hAnsi="Arial" w:cs="Arial"/>
          <w:color w:val="19BE0B"/>
          <w:sz w:val="24"/>
          <w:szCs w:val="24"/>
        </w:rPr>
        <w:t>mysql</w:t>
      </w:r>
      <w:proofErr w:type="spellEnd"/>
      <w:r w:rsidRPr="00D61355">
        <w:rPr>
          <w:rFonts w:ascii="Arial" w:hAnsi="Arial" w:cs="Arial"/>
          <w:color w:val="19BE0B"/>
          <w:sz w:val="24"/>
          <w:szCs w:val="24"/>
        </w:rPr>
        <w:t xml:space="preserve"> -u admin -p &lt;</w:t>
      </w:r>
      <w:r w:rsidR="00041D4A" w:rsidRPr="00D61355">
        <w:rPr>
          <w:rFonts w:ascii="Arial" w:hAnsi="Arial" w:cs="Arial"/>
          <w:color w:val="19BE0B"/>
          <w:sz w:val="24"/>
          <w:szCs w:val="24"/>
        </w:rPr>
        <w:t xml:space="preserve"> </w:t>
      </w:r>
      <w:r w:rsidR="002D4CF3" w:rsidRPr="00D61355">
        <w:rPr>
          <w:rFonts w:ascii="Arial" w:hAnsi="Arial" w:cs="Arial"/>
          <w:color w:val="19BE0B"/>
          <w:sz w:val="24"/>
          <w:szCs w:val="24"/>
        </w:rPr>
        <w:t>job-marketplace/</w:t>
      </w:r>
      <w:proofErr w:type="spellStart"/>
      <w:r w:rsidR="002D4CF3" w:rsidRPr="00D61355">
        <w:rPr>
          <w:rFonts w:ascii="Arial" w:hAnsi="Arial" w:cs="Arial"/>
          <w:color w:val="19BE0B"/>
          <w:sz w:val="24"/>
          <w:szCs w:val="24"/>
        </w:rPr>
        <w:t>db</w:t>
      </w:r>
      <w:proofErr w:type="spellEnd"/>
      <w:r w:rsidR="002D4CF3" w:rsidRPr="00D61355">
        <w:rPr>
          <w:rFonts w:ascii="Arial" w:hAnsi="Arial" w:cs="Arial"/>
          <w:color w:val="19BE0B"/>
          <w:sz w:val="24"/>
          <w:szCs w:val="24"/>
        </w:rPr>
        <w:t>/</w:t>
      </w:r>
      <w:proofErr w:type="spellStart"/>
      <w:r w:rsidR="002D4CF3" w:rsidRPr="00D61355">
        <w:rPr>
          <w:rFonts w:ascii="Arial" w:hAnsi="Arial" w:cs="Arial"/>
          <w:color w:val="19BE0B"/>
          <w:sz w:val="24"/>
          <w:szCs w:val="24"/>
        </w:rPr>
        <w:t>db.sql</w:t>
      </w:r>
      <w:proofErr w:type="spellEnd"/>
    </w:p>
    <w:p w14:paraId="6139FAA9" w14:textId="77777777" w:rsidR="00D61355" w:rsidRPr="00D61355" w:rsidRDefault="00C570B6" w:rsidP="00D61355">
      <w:pPr>
        <w:pStyle w:val="ListNumber"/>
        <w:numPr>
          <w:ilvl w:val="0"/>
          <w:numId w:val="0"/>
        </w:numPr>
        <w:ind w:left="792" w:firstLine="648"/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 xml:space="preserve">This will execute </w:t>
      </w:r>
      <w:r w:rsidR="002D4CF3" w:rsidRPr="00D61355">
        <w:rPr>
          <w:rFonts w:ascii="Arial" w:hAnsi="Arial" w:cs="Arial"/>
          <w:sz w:val="24"/>
          <w:szCs w:val="24"/>
        </w:rPr>
        <w:t>necessary queries to setup the database</w:t>
      </w:r>
    </w:p>
    <w:p w14:paraId="0852072E" w14:textId="77777777" w:rsidR="002D4CF3" w:rsidRPr="00D61355" w:rsidRDefault="002D4CF3" w:rsidP="002D4CF3">
      <w:pPr>
        <w:pStyle w:val="ListNumber"/>
        <w:rPr>
          <w:rFonts w:ascii="Arial" w:hAnsi="Arial" w:cs="Arial"/>
        </w:rPr>
      </w:pPr>
      <w:r w:rsidRPr="00D61355">
        <w:rPr>
          <w:rFonts w:ascii="Arial" w:hAnsi="Arial" w:cs="Arial"/>
        </w:rPr>
        <w:t>Running the Server</w:t>
      </w:r>
    </w:p>
    <w:p w14:paraId="4DEA24C2" w14:textId="77777777" w:rsidR="00D61355" w:rsidRPr="00D61355" w:rsidRDefault="00D61355" w:rsidP="002D4CF3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>Navigate to server</w:t>
      </w:r>
    </w:p>
    <w:p w14:paraId="2A911765" w14:textId="77777777" w:rsidR="002D4CF3" w:rsidRPr="00D61355" w:rsidRDefault="00D61355" w:rsidP="00D61355">
      <w:pPr>
        <w:pStyle w:val="ListNumber"/>
        <w:numPr>
          <w:ilvl w:val="0"/>
          <w:numId w:val="0"/>
        </w:numPr>
        <w:ind w:left="1440"/>
        <w:rPr>
          <w:sz w:val="24"/>
          <w:szCs w:val="24"/>
        </w:rPr>
      </w:pPr>
      <w:r w:rsidRPr="00D61355">
        <w:rPr>
          <w:rFonts w:ascii="Monaco" w:hAnsi="Monaco" w:cs="Monaco"/>
          <w:color w:val="19BE0B"/>
          <w:sz w:val="24"/>
          <w:szCs w:val="24"/>
        </w:rPr>
        <w:t>cd job-marketplace/server</w:t>
      </w:r>
    </w:p>
    <w:p w14:paraId="1B3B4D45" w14:textId="24DD8FB4" w:rsidR="00D61355" w:rsidRDefault="00D61355" w:rsidP="002D4CF3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D61355">
        <w:rPr>
          <w:rFonts w:ascii="Arial" w:hAnsi="Arial" w:cs="Arial"/>
          <w:sz w:val="24"/>
          <w:szCs w:val="24"/>
        </w:rPr>
        <w:t>mvn</w:t>
      </w:r>
      <w:r w:rsidR="003868C0">
        <w:rPr>
          <w:rFonts w:ascii="Arial" w:hAnsi="Arial" w:cs="Arial"/>
          <w:sz w:val="24"/>
          <w:szCs w:val="24"/>
        </w:rPr>
        <w:t>w</w:t>
      </w:r>
      <w:proofErr w:type="spellEnd"/>
      <w:r w:rsidRPr="00D61355">
        <w:rPr>
          <w:rFonts w:ascii="Arial" w:hAnsi="Arial" w:cs="Arial"/>
          <w:sz w:val="24"/>
          <w:szCs w:val="24"/>
        </w:rPr>
        <w:t xml:space="preserve"> clean install</w:t>
      </w:r>
    </w:p>
    <w:p w14:paraId="46AE3CFE" w14:textId="71DAF764" w:rsidR="003868C0" w:rsidRDefault="003868C0" w:rsidP="003868C0">
      <w:pPr>
        <w:pStyle w:val="ListNumber"/>
        <w:numPr>
          <w:ilvl w:val="0"/>
          <w:numId w:val="0"/>
        </w:numPr>
        <w:ind w:left="1440"/>
        <w:rPr>
          <w:rFonts w:ascii="Monaco" w:hAnsi="Monaco" w:cs="Monaco"/>
          <w:color w:val="19BE0B"/>
          <w:sz w:val="26"/>
          <w:szCs w:val="26"/>
        </w:rPr>
      </w:pPr>
      <w:proofErr w:type="gramStart"/>
      <w:r>
        <w:rPr>
          <w:rFonts w:ascii="Monaco" w:hAnsi="Monaco" w:cs="Monaco"/>
          <w:color w:val="19BE0B"/>
          <w:sz w:val="26"/>
          <w:szCs w:val="26"/>
        </w:rPr>
        <w:t>./</w:t>
      </w:r>
      <w:proofErr w:type="spellStart"/>
      <w:proofErr w:type="gramEnd"/>
      <w:r>
        <w:rPr>
          <w:rFonts w:ascii="Monaco" w:hAnsi="Monaco" w:cs="Monaco"/>
          <w:color w:val="19BE0B"/>
          <w:sz w:val="26"/>
          <w:szCs w:val="26"/>
        </w:rPr>
        <w:t>mvnw</w:t>
      </w:r>
      <w:proofErr w:type="spellEnd"/>
      <w:r>
        <w:rPr>
          <w:rFonts w:ascii="Monaco" w:hAnsi="Monaco" w:cs="Monaco"/>
          <w:color w:val="19BE0B"/>
          <w:sz w:val="26"/>
          <w:szCs w:val="26"/>
        </w:rPr>
        <w:t xml:space="preserve"> clean install</w:t>
      </w:r>
    </w:p>
    <w:p w14:paraId="3ADB85B0" w14:textId="11A57471" w:rsidR="006620DB" w:rsidRDefault="006620DB" w:rsidP="003868C0">
      <w:pPr>
        <w:pStyle w:val="ListNumber"/>
        <w:numPr>
          <w:ilvl w:val="0"/>
          <w:numId w:val="0"/>
        </w:numPr>
        <w:ind w:left="1440"/>
        <w:rPr>
          <w:rFonts w:ascii="Monaco" w:hAnsi="Monaco" w:cs="Monaco"/>
          <w:color w:val="19BE0B"/>
          <w:sz w:val="26"/>
          <w:szCs w:val="26"/>
        </w:rPr>
      </w:pPr>
      <w:r>
        <w:rPr>
          <w:rFonts w:ascii="Monaco" w:hAnsi="Monaco" w:cs="Monaco"/>
          <w:color w:val="19BE0B"/>
          <w:sz w:val="26"/>
          <w:szCs w:val="26"/>
        </w:rPr>
        <w:tab/>
      </w:r>
      <w:r w:rsidR="00012752">
        <w:rPr>
          <w:rFonts w:ascii="Arial" w:hAnsi="Arial" w:cs="Arial"/>
          <w:sz w:val="24"/>
          <w:szCs w:val="24"/>
        </w:rPr>
        <w:t>or</w:t>
      </w:r>
    </w:p>
    <w:p w14:paraId="4CE2CC2C" w14:textId="79197933" w:rsidR="006620DB" w:rsidRPr="00D61355" w:rsidRDefault="00012752" w:rsidP="003868C0">
      <w:pPr>
        <w:pStyle w:val="ListNumber"/>
        <w:numPr>
          <w:ilvl w:val="0"/>
          <w:numId w:val="0"/>
        </w:numPr>
        <w:ind w:left="1440"/>
        <w:rPr>
          <w:rFonts w:ascii="Arial" w:hAnsi="Arial" w:cs="Arial"/>
          <w:sz w:val="24"/>
          <w:szCs w:val="24"/>
        </w:rPr>
      </w:pPr>
      <w:r>
        <w:rPr>
          <w:rFonts w:ascii="Monaco" w:hAnsi="Monaco" w:cs="Monaco"/>
          <w:color w:val="19BE0B"/>
          <w:sz w:val="26"/>
          <w:szCs w:val="26"/>
        </w:rPr>
        <w:t>./mvnw.cmd clean install</w:t>
      </w:r>
      <w:r>
        <w:rPr>
          <w:rFonts w:ascii="Monaco" w:hAnsi="Monaco" w:cs="Monaco"/>
          <w:color w:val="19BE0B"/>
          <w:sz w:val="26"/>
          <w:szCs w:val="26"/>
        </w:rPr>
        <w:t xml:space="preserve"> </w:t>
      </w:r>
      <w:r>
        <w:rPr>
          <w:rFonts w:ascii="Arial" w:hAnsi="Arial" w:cs="Arial"/>
          <w:sz w:val="24"/>
          <w:szCs w:val="24"/>
        </w:rPr>
        <w:t>(if using windows)</w:t>
      </w:r>
    </w:p>
    <w:p w14:paraId="4D0FFFCC" w14:textId="5D0F63FB" w:rsidR="00D61355" w:rsidRPr="00D61355" w:rsidRDefault="00D61355" w:rsidP="00D61355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>Run the generated server jar</w:t>
      </w:r>
    </w:p>
    <w:p w14:paraId="79D503A2" w14:textId="77777777" w:rsidR="00D61355" w:rsidRPr="00D61355" w:rsidRDefault="00D61355" w:rsidP="00D61355">
      <w:pPr>
        <w:pStyle w:val="ListNumber"/>
        <w:numPr>
          <w:ilvl w:val="2"/>
          <w:numId w:val="14"/>
        </w:numPr>
        <w:rPr>
          <w:rFonts w:ascii="Monaco" w:hAnsi="Monaco" w:cs="Monaco"/>
          <w:color w:val="19BE0B"/>
          <w:sz w:val="24"/>
          <w:szCs w:val="24"/>
        </w:rPr>
      </w:pPr>
      <w:r w:rsidRPr="00D61355">
        <w:rPr>
          <w:rFonts w:ascii="Monaco" w:hAnsi="Monaco" w:cs="Monaco"/>
          <w:color w:val="19BE0B"/>
          <w:sz w:val="24"/>
          <w:szCs w:val="24"/>
        </w:rPr>
        <w:t>cd job-marketplace/server/target</w:t>
      </w:r>
    </w:p>
    <w:p w14:paraId="7BF94579" w14:textId="77777777" w:rsidR="00D61355" w:rsidRPr="00D61355" w:rsidRDefault="00D61355" w:rsidP="00D61355">
      <w:pPr>
        <w:pStyle w:val="ListNumber"/>
        <w:numPr>
          <w:ilvl w:val="2"/>
          <w:numId w:val="14"/>
        </w:numPr>
        <w:rPr>
          <w:rFonts w:ascii="Monaco" w:hAnsi="Monaco" w:cs="Monaco"/>
          <w:color w:val="19BE0B"/>
          <w:sz w:val="24"/>
          <w:szCs w:val="24"/>
        </w:rPr>
      </w:pPr>
      <w:r w:rsidRPr="00D61355">
        <w:rPr>
          <w:rFonts w:ascii="Monaco" w:hAnsi="Monaco" w:cs="Monaco"/>
          <w:color w:val="19BE0B"/>
          <w:sz w:val="24"/>
          <w:szCs w:val="24"/>
        </w:rPr>
        <w:t>java -jar job-marketplace.jar</w:t>
      </w:r>
    </w:p>
    <w:p w14:paraId="24EB3B41" w14:textId="77777777" w:rsidR="00D61355" w:rsidRPr="003868C0" w:rsidRDefault="00D61355" w:rsidP="00D61355">
      <w:pPr>
        <w:pStyle w:val="ListNumber"/>
        <w:rPr>
          <w:rFonts w:ascii="Arial" w:hAnsi="Arial" w:cs="Arial"/>
        </w:rPr>
      </w:pPr>
      <w:r w:rsidRPr="003868C0">
        <w:rPr>
          <w:rFonts w:ascii="Arial" w:hAnsi="Arial" w:cs="Arial"/>
        </w:rPr>
        <w:t>Running the client</w:t>
      </w:r>
    </w:p>
    <w:p w14:paraId="6F4CEFAC" w14:textId="77777777" w:rsidR="00D61355" w:rsidRPr="00D61355" w:rsidRDefault="00D61355" w:rsidP="00D61355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>Launch a browser (Chrome, Safari, Firefox or IE)</w:t>
      </w:r>
    </w:p>
    <w:p w14:paraId="06BB7E0B" w14:textId="3EEDA030" w:rsidR="00D61355" w:rsidRPr="009322DB" w:rsidRDefault="00D61355" w:rsidP="009322DB">
      <w:pPr>
        <w:pStyle w:val="ListNumber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sz w:val="24"/>
          <w:szCs w:val="24"/>
        </w:rPr>
        <w:t>Enter URL http://localhost:11000/</w:t>
      </w:r>
      <w:bookmarkStart w:id="0" w:name="_GoBack"/>
      <w:bookmarkEnd w:id="0"/>
    </w:p>
    <w:sectPr w:rsidR="00D61355" w:rsidRPr="009322DB" w:rsidSect="00D613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37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C71BE" w14:textId="77777777" w:rsidR="00182FA8" w:rsidRDefault="00182FA8">
      <w:pPr>
        <w:spacing w:after="0" w:line="240" w:lineRule="auto"/>
      </w:pPr>
      <w:r>
        <w:separator/>
      </w:r>
    </w:p>
    <w:p w14:paraId="1EE47059" w14:textId="77777777" w:rsidR="00182FA8" w:rsidRDefault="00182FA8"/>
    <w:p w14:paraId="3CB6D695" w14:textId="77777777" w:rsidR="00182FA8" w:rsidRDefault="00182FA8"/>
  </w:endnote>
  <w:endnote w:type="continuationSeparator" w:id="0">
    <w:p w14:paraId="7E8A196A" w14:textId="77777777" w:rsidR="00182FA8" w:rsidRDefault="00182FA8">
      <w:pPr>
        <w:spacing w:after="0" w:line="240" w:lineRule="auto"/>
      </w:pPr>
      <w:r>
        <w:continuationSeparator/>
      </w:r>
    </w:p>
    <w:p w14:paraId="12FDE282" w14:textId="77777777" w:rsidR="00182FA8" w:rsidRDefault="00182FA8"/>
    <w:p w14:paraId="30E75764" w14:textId="77777777" w:rsidR="00182FA8" w:rsidRDefault="00182F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FE7E1" w14:textId="77777777" w:rsidR="00E055BD" w:rsidRDefault="00E055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00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7AD586" w14:textId="77777777" w:rsidR="00E055BD" w:rsidRDefault="0047743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E9751" w14:textId="77777777" w:rsidR="00E055BD" w:rsidRDefault="00E05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2F22F" w14:textId="77777777" w:rsidR="00182FA8" w:rsidRDefault="00182FA8">
      <w:pPr>
        <w:spacing w:after="0" w:line="240" w:lineRule="auto"/>
      </w:pPr>
      <w:r>
        <w:separator/>
      </w:r>
    </w:p>
    <w:p w14:paraId="7701A33A" w14:textId="77777777" w:rsidR="00182FA8" w:rsidRDefault="00182FA8"/>
    <w:p w14:paraId="14DFE414" w14:textId="77777777" w:rsidR="00182FA8" w:rsidRDefault="00182FA8"/>
  </w:footnote>
  <w:footnote w:type="continuationSeparator" w:id="0">
    <w:p w14:paraId="12F34FD5" w14:textId="77777777" w:rsidR="00182FA8" w:rsidRDefault="00182FA8">
      <w:pPr>
        <w:spacing w:after="0" w:line="240" w:lineRule="auto"/>
      </w:pPr>
      <w:r>
        <w:continuationSeparator/>
      </w:r>
    </w:p>
    <w:p w14:paraId="1B4A53A8" w14:textId="77777777" w:rsidR="00182FA8" w:rsidRDefault="00182FA8"/>
    <w:p w14:paraId="0D780D21" w14:textId="77777777" w:rsidR="00182FA8" w:rsidRDefault="00182F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01145" w14:textId="77777777" w:rsidR="00E055BD" w:rsidRDefault="00E05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E7C0A" w14:textId="77777777" w:rsidR="00E055BD" w:rsidRDefault="00E055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9DAAD" w14:textId="77777777" w:rsidR="00E055BD" w:rsidRDefault="00E05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CF"/>
    <w:rsid w:val="00012752"/>
    <w:rsid w:val="0002458E"/>
    <w:rsid w:val="00041D4A"/>
    <w:rsid w:val="00106201"/>
    <w:rsid w:val="00182FA8"/>
    <w:rsid w:val="002D4CF3"/>
    <w:rsid w:val="003868C0"/>
    <w:rsid w:val="0047743E"/>
    <w:rsid w:val="0048748B"/>
    <w:rsid w:val="006620DB"/>
    <w:rsid w:val="007E1DCF"/>
    <w:rsid w:val="009322DB"/>
    <w:rsid w:val="00C570B6"/>
    <w:rsid w:val="00D570E7"/>
    <w:rsid w:val="00D61355"/>
    <w:rsid w:val="00DF637F"/>
    <w:rsid w:val="00E055BD"/>
    <w:rsid w:val="00F7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9BBDC"/>
  <w15:chartTrackingRefBased/>
  <w15:docId w15:val="{E7D1BEA8-2EC8-DA4E-B4EF-56E6CCC3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3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uravkahadane/Library/Containers/com.microsoft.Word/Data/Library/Application%20Support/Microsoft/Office/16.0/DTS/en-US%7b51D04081-D7C0-BE4E-9905-7C28C4A36187%7d/%7bDA1487E8-7CF1-F741-AF88-6EA36B31C621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{DA1487E8-7CF1-F741-AF88-6EA36B31C621}tf10002083.dotx</Template>
  <TotalTime>27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KAHADANE</dc:creator>
  <cp:keywords/>
  <dc:description/>
  <cp:lastModifiedBy>GAURAV KAHADANE</cp:lastModifiedBy>
  <cp:revision>9</cp:revision>
  <dcterms:created xsi:type="dcterms:W3CDTF">2018-09-04T19:28:00Z</dcterms:created>
  <dcterms:modified xsi:type="dcterms:W3CDTF">2018-09-04T21:15:00Z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